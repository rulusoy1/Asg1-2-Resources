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A7" w:rsidRDefault="00335D13">
      <w:pPr>
        <w:pStyle w:val="Title"/>
      </w:pPr>
      <w:r>
        <w:t>Barchester City Council Car Park</w:t>
      </w:r>
    </w:p>
    <w:p w:rsidR="00685AA7" w:rsidRDefault="00E60C57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A0A97">
        <w:t xml:space="preserve">Use-Case: </w:t>
      </w:r>
      <w:r w:rsidR="00F7624A">
        <w:t>Exit</w:t>
      </w:r>
      <w:r w:rsidR="00335D13">
        <w:t xml:space="preserve"> Car Park</w:t>
      </w:r>
      <w:r>
        <w:fldChar w:fldCharType="end"/>
      </w:r>
      <w:r w:rsidR="007609DF">
        <w:t xml:space="preserve"> : </w:t>
      </w:r>
      <w:r w:rsidR="00335D13">
        <w:t>End-goal</w:t>
      </w:r>
    </w:p>
    <w:p w:rsidR="00685AA7" w:rsidRDefault="00DA0A97">
      <w:pPr>
        <w:pStyle w:val="Heading1"/>
      </w:pPr>
      <w:bookmarkStart w:id="0" w:name="_Toc436203377"/>
      <w:bookmarkStart w:id="1" w:name="_Toc452813577"/>
      <w:r>
        <w:t>Brief Description</w:t>
      </w:r>
    </w:p>
    <w:p w:rsidR="00335D13" w:rsidRDefault="00335D13" w:rsidP="00335D13">
      <w:pPr>
        <w:pStyle w:val="BodyText"/>
        <w:ind w:left="0"/>
      </w:pPr>
      <w:r>
        <w:tab/>
        <w:t>When a customer</w:t>
      </w:r>
    </w:p>
    <w:p w:rsidR="00335D13" w:rsidRDefault="00335D13" w:rsidP="00335D13">
      <w:pPr>
        <w:pStyle w:val="BodyText"/>
        <w:ind w:left="0"/>
      </w:pPr>
      <w:r>
        <w:tab/>
        <w:t xml:space="preserve">Wants to </w:t>
      </w:r>
      <w:r w:rsidR="00F7624A">
        <w:t>exit</w:t>
      </w:r>
      <w:r>
        <w:t xml:space="preserve"> the car park</w:t>
      </w:r>
    </w:p>
    <w:p w:rsidR="00335D13" w:rsidRDefault="00335D13" w:rsidP="00335D13">
      <w:pPr>
        <w:pStyle w:val="BodyText"/>
        <w:ind w:left="0"/>
      </w:pPr>
      <w:r>
        <w:tab/>
        <w:t xml:space="preserve">They interact with the </w:t>
      </w:r>
      <w:r w:rsidR="00F7624A">
        <w:t>exit</w:t>
      </w:r>
      <w:r>
        <w:t xml:space="preserve"> control pillar</w:t>
      </w:r>
    </w:p>
    <w:p w:rsidR="00931AFA" w:rsidRDefault="00335D13" w:rsidP="00335D13">
      <w:pPr>
        <w:pStyle w:val="BodyText"/>
        <w:ind w:left="0"/>
      </w:pPr>
      <w:r>
        <w:tab/>
        <w:t xml:space="preserve">So that they can get </w:t>
      </w:r>
      <w:r w:rsidR="00F7624A">
        <w:t>out of</w:t>
      </w:r>
      <w:r>
        <w:t xml:space="preserve"> the car park and </w:t>
      </w:r>
      <w:r w:rsidR="00F7624A">
        <w:t>go home</w:t>
      </w:r>
    </w:p>
    <w:p w:rsidR="009E637F" w:rsidRPr="00931AFA" w:rsidRDefault="009E637F" w:rsidP="00335D13">
      <w:pPr>
        <w:pStyle w:val="BodyText"/>
        <w:ind w:left="0"/>
      </w:pPr>
    </w:p>
    <w:bookmarkEnd w:id="0"/>
    <w:bookmarkEnd w:id="1"/>
    <w:p w:rsidR="007609DF" w:rsidRPr="007609DF" w:rsidRDefault="007609DF" w:rsidP="007609DF">
      <w:pPr>
        <w:pStyle w:val="Heading1"/>
      </w:pPr>
      <w:r>
        <w:t>Trigger</w:t>
      </w:r>
    </w:p>
    <w:p w:rsidR="007609DF" w:rsidRDefault="00335D13" w:rsidP="009E637F">
      <w:pPr>
        <w:ind w:left="720"/>
      </w:pPr>
      <w:r>
        <w:t xml:space="preserve">A car arrives at the </w:t>
      </w:r>
      <w:r w:rsidR="00F7624A">
        <w:t>exit</w:t>
      </w:r>
      <w:r>
        <w:t xml:space="preserve"> control pillar</w:t>
      </w:r>
    </w:p>
    <w:p w:rsidR="007609DF" w:rsidRPr="007609DF" w:rsidRDefault="007609DF" w:rsidP="007609DF"/>
    <w:p w:rsidR="007609DF" w:rsidRPr="007609DF" w:rsidRDefault="007609DF" w:rsidP="007609DF">
      <w:pPr>
        <w:pStyle w:val="Heading1"/>
      </w:pPr>
      <w:r>
        <w:t xml:space="preserve"> Actors</w:t>
      </w:r>
    </w:p>
    <w:p w:rsidR="00335D13" w:rsidRDefault="00335D13" w:rsidP="00335D13">
      <w:pPr>
        <w:pStyle w:val="Heading2"/>
      </w:pPr>
      <w:r>
        <w:t>Customer</w:t>
      </w:r>
    </w:p>
    <w:p w:rsidR="00335D13" w:rsidRDefault="00335D13" w:rsidP="009E637F">
      <w:pPr>
        <w:ind w:left="720"/>
      </w:pPr>
      <w:r>
        <w:t>An ad-hoc customer without a season ticket</w:t>
      </w:r>
      <w:r w:rsidRPr="00335D13">
        <w:t xml:space="preserve"> </w:t>
      </w:r>
      <w:r>
        <w:t xml:space="preserve">who wants to </w:t>
      </w:r>
      <w:r w:rsidR="00F7624A">
        <w:t>leave the carpark</w:t>
      </w:r>
    </w:p>
    <w:p w:rsidR="00335D13" w:rsidRDefault="00335D13" w:rsidP="00335D13">
      <w:pPr>
        <w:pStyle w:val="Heading2"/>
      </w:pPr>
      <w:r>
        <w:t>Season Ticket Holder</w:t>
      </w:r>
    </w:p>
    <w:p w:rsidR="00335D13" w:rsidRDefault="00335D13" w:rsidP="009E637F">
      <w:pPr>
        <w:ind w:left="720"/>
      </w:pPr>
      <w:r>
        <w:t xml:space="preserve">A customer with a season ticket who wants to </w:t>
      </w:r>
      <w:r w:rsidR="00F7624A">
        <w:t xml:space="preserve">leave the </w:t>
      </w:r>
      <w:proofErr w:type="spellStart"/>
      <w:r w:rsidR="00F7624A">
        <w:t>carparwk</w:t>
      </w:r>
      <w:proofErr w:type="spellEnd"/>
    </w:p>
    <w:p w:rsidR="00931AFA" w:rsidRPr="00931AFA" w:rsidRDefault="00931AFA" w:rsidP="00931AFA">
      <w:pPr>
        <w:pStyle w:val="BodyText"/>
      </w:pPr>
    </w:p>
    <w:p w:rsidR="007609DF" w:rsidRDefault="007609DF" w:rsidP="007609DF">
      <w:pPr>
        <w:pStyle w:val="Heading1"/>
      </w:pPr>
      <w:bookmarkStart w:id="2" w:name="_Toc447960005"/>
      <w:bookmarkStart w:id="3" w:name="_Toc452813581"/>
      <w:bookmarkStart w:id="4" w:name="_Toc512930909"/>
      <w:bookmarkStart w:id="5" w:name="_Toc20715758"/>
      <w:bookmarkStart w:id="6" w:name="_Toc436203381"/>
      <w:r>
        <w:t xml:space="preserve">Stakeholders </w:t>
      </w:r>
      <w:bookmarkEnd w:id="2"/>
      <w:bookmarkEnd w:id="3"/>
      <w:bookmarkEnd w:id="4"/>
      <w:bookmarkEnd w:id="5"/>
    </w:p>
    <w:p w:rsidR="00335D13" w:rsidRDefault="00335D13" w:rsidP="00335D13">
      <w:pPr>
        <w:pStyle w:val="Heading2"/>
      </w:pPr>
      <w:r>
        <w:t>Customers</w:t>
      </w:r>
    </w:p>
    <w:p w:rsidR="00335D13" w:rsidRDefault="00335D13" w:rsidP="009E637F">
      <w:pPr>
        <w:ind w:left="720"/>
      </w:pPr>
      <w:r>
        <w:t xml:space="preserve">Ad-hoc users of the carpark </w:t>
      </w:r>
    </w:p>
    <w:p w:rsidR="00335D13" w:rsidRDefault="00335D13" w:rsidP="00335D13">
      <w:pPr>
        <w:pStyle w:val="Heading2"/>
      </w:pPr>
      <w:r>
        <w:t>Season Ticket Holders</w:t>
      </w:r>
    </w:p>
    <w:p w:rsidR="00335D13" w:rsidRDefault="00335D13" w:rsidP="009E637F">
      <w:pPr>
        <w:ind w:left="720"/>
      </w:pPr>
      <w:r>
        <w:t>Regular users of the carpark who need their season tickets recognized.</w:t>
      </w:r>
    </w:p>
    <w:p w:rsidR="00335D13" w:rsidRDefault="00335D13" w:rsidP="00335D13">
      <w:pPr>
        <w:pStyle w:val="Heading2"/>
      </w:pPr>
      <w:r>
        <w:t>Council</w:t>
      </w:r>
    </w:p>
    <w:p w:rsidR="00335D13" w:rsidRDefault="00335D13" w:rsidP="009E637F">
      <w:pPr>
        <w:ind w:left="720"/>
      </w:pPr>
      <w:r>
        <w:t xml:space="preserve">Owners and operators of the carparks who want easy-to-use reliable </w:t>
      </w:r>
      <w:r w:rsidR="00F7624A">
        <w:t>exit</w:t>
      </w:r>
      <w:r>
        <w:t xml:space="preserve"> control systems that facilitate maximum usage of and reliable payment for car parking.</w:t>
      </w:r>
    </w:p>
    <w:p w:rsidR="00335D13" w:rsidRPr="00335D13" w:rsidRDefault="00335D13" w:rsidP="00335D13">
      <w:pPr>
        <w:pStyle w:val="BodyText"/>
      </w:pPr>
    </w:p>
    <w:p w:rsidR="007609DF" w:rsidRDefault="007609DF" w:rsidP="007609DF">
      <w:pPr>
        <w:pStyle w:val="Heading1"/>
      </w:pPr>
      <w:r>
        <w:t>Related Use Cases</w:t>
      </w:r>
    </w:p>
    <w:p w:rsidR="007609DF" w:rsidRDefault="0086778D" w:rsidP="009E637F">
      <w:pPr>
        <w:ind w:left="720"/>
      </w:pPr>
      <w:r>
        <w:t>Enter</w:t>
      </w:r>
      <w:r w:rsidR="00335D13">
        <w:t xml:space="preserve"> carpark – if the car park is full, preventing entry of ad-hoc customers, a car leaving the car park will allow one waiting car to enter.</w:t>
      </w:r>
    </w:p>
    <w:p w:rsidR="009E637F" w:rsidRDefault="009E637F" w:rsidP="009E637F">
      <w:pPr>
        <w:pStyle w:val="Heading1"/>
        <w:numPr>
          <w:ilvl w:val="0"/>
          <w:numId w:val="0"/>
        </w:numPr>
      </w:pPr>
      <w:bookmarkStart w:id="7" w:name="_Toc436203408"/>
      <w:bookmarkStart w:id="8" w:name="_Toc452813602"/>
      <w:bookmarkStart w:id="9" w:name="_Toc512930919"/>
      <w:bookmarkStart w:id="10" w:name="_Toc20715765"/>
      <w:bookmarkEnd w:id="6"/>
    </w:p>
    <w:p w:rsidR="009E637F" w:rsidRDefault="009E637F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7609DF" w:rsidRDefault="007609DF" w:rsidP="007609DF">
      <w:pPr>
        <w:pStyle w:val="Heading1"/>
      </w:pPr>
      <w:r>
        <w:lastRenderedPageBreak/>
        <w:t>Pre-conditions</w:t>
      </w:r>
    </w:p>
    <w:p w:rsidR="007609DF" w:rsidRDefault="00740A5B" w:rsidP="007609DF">
      <w:pPr>
        <w:pStyle w:val="Heading2"/>
      </w:pPr>
      <w:r>
        <w:t>The car park is open for business</w:t>
      </w:r>
    </w:p>
    <w:p w:rsidR="00740A5B" w:rsidRDefault="00740A5B" w:rsidP="00740A5B">
      <w:pPr>
        <w:pStyle w:val="Heading2"/>
      </w:pPr>
      <w:r>
        <w:t xml:space="preserve">Someone wants to </w:t>
      </w:r>
      <w:r w:rsidR="0086778D">
        <w:t>leave the carpark</w:t>
      </w:r>
    </w:p>
    <w:p w:rsidR="00740A5B" w:rsidRPr="00740A5B" w:rsidRDefault="00740A5B" w:rsidP="00740A5B"/>
    <w:p w:rsidR="007609DF" w:rsidRDefault="007609DF" w:rsidP="007609DF">
      <w:pPr>
        <w:pStyle w:val="Heading1"/>
      </w:pPr>
      <w:r>
        <w:t>Post-conditions</w:t>
      </w:r>
    </w:p>
    <w:p w:rsidR="007609DF" w:rsidRDefault="00740A5B" w:rsidP="007609DF">
      <w:pPr>
        <w:pStyle w:val="Heading2"/>
      </w:pPr>
      <w:r>
        <w:t xml:space="preserve">Main success scenario (ad-hoc customer, </w:t>
      </w:r>
      <w:r w:rsidR="0086778D">
        <w:t>ticket</w:t>
      </w:r>
      <w:r w:rsidR="0086778D" w:rsidRPr="0086778D">
        <w:t xml:space="preserve"> </w:t>
      </w:r>
      <w:r w:rsidR="0086778D">
        <w:t>paid</w:t>
      </w:r>
      <w:r>
        <w:t>)</w:t>
      </w:r>
    </w:p>
    <w:p w:rsidR="007609DF" w:rsidRDefault="00740A5B" w:rsidP="007609DF">
      <w:pPr>
        <w:pStyle w:val="BodyText"/>
      </w:pPr>
      <w:r>
        <w:t>A record of the ticket has been</w:t>
      </w:r>
      <w:r w:rsidR="0086778D">
        <w:t xml:space="preserve"> updated and</w:t>
      </w:r>
      <w:r>
        <w:t xml:space="preserve"> stored.</w:t>
      </w:r>
    </w:p>
    <w:p w:rsidR="00740A5B" w:rsidRDefault="00740A5B" w:rsidP="007609DF">
      <w:pPr>
        <w:pStyle w:val="BodyText"/>
      </w:pPr>
      <w:r>
        <w:t xml:space="preserve">The customer has been allowed </w:t>
      </w:r>
      <w:r w:rsidR="0086778D">
        <w:t>exit</w:t>
      </w:r>
      <w:r>
        <w:t>.</w:t>
      </w:r>
    </w:p>
    <w:p w:rsidR="00740A5B" w:rsidRDefault="00740A5B" w:rsidP="007609DF">
      <w:pPr>
        <w:pStyle w:val="BodyText"/>
      </w:pPr>
      <w:r>
        <w:t xml:space="preserve">The number of available spaces in the car park is </w:t>
      </w:r>
      <w:r w:rsidR="0086778D">
        <w:t>incremented</w:t>
      </w:r>
      <w:r>
        <w:t xml:space="preserve"> by one.</w:t>
      </w:r>
    </w:p>
    <w:p w:rsidR="0086778D" w:rsidRDefault="0086778D" w:rsidP="0086778D">
      <w:pPr>
        <w:pStyle w:val="Heading2"/>
      </w:pPr>
      <w:proofErr w:type="spellStart"/>
      <w:r>
        <w:t>Adhoc</w:t>
      </w:r>
      <w:proofErr w:type="spellEnd"/>
      <w:r>
        <w:t xml:space="preserve"> customer, ticket</w:t>
      </w:r>
      <w:r w:rsidRPr="0086778D">
        <w:t xml:space="preserve"> </w:t>
      </w:r>
      <w:r>
        <w:t>unpaid</w:t>
      </w:r>
    </w:p>
    <w:p w:rsidR="0086778D" w:rsidRDefault="0086778D" w:rsidP="0086778D">
      <w:pPr>
        <w:pStyle w:val="BodyText"/>
      </w:pPr>
      <w:r>
        <w:t xml:space="preserve">An </w:t>
      </w:r>
      <w:r>
        <w:t>unpaid</w:t>
      </w:r>
      <w:r>
        <w:t xml:space="preserve"> ticket message has been displayed.</w:t>
      </w:r>
    </w:p>
    <w:p w:rsidR="0086778D" w:rsidRDefault="0086778D" w:rsidP="0086778D">
      <w:pPr>
        <w:pStyle w:val="BodyText"/>
      </w:pPr>
      <w:r>
        <w:t>The ticket holder has not been allowed exit.</w:t>
      </w:r>
    </w:p>
    <w:p w:rsidR="0086778D" w:rsidRDefault="0086778D" w:rsidP="0086778D">
      <w:pPr>
        <w:pStyle w:val="Heading2"/>
      </w:pPr>
      <w:r>
        <w:t>Ad-hoc customer, carpark full</w:t>
      </w:r>
    </w:p>
    <w:p w:rsidR="0086778D" w:rsidRDefault="0086778D" w:rsidP="0086778D">
      <w:pPr>
        <w:pStyle w:val="BodyText"/>
      </w:pPr>
      <w:r>
        <w:t>The carpark has been informed there is now a space available.</w:t>
      </w:r>
    </w:p>
    <w:p w:rsidR="00740A5B" w:rsidRDefault="00740A5B" w:rsidP="00740A5B">
      <w:pPr>
        <w:pStyle w:val="Heading2"/>
      </w:pPr>
      <w:r>
        <w:t>Season ticket holder with valid ticket</w:t>
      </w:r>
    </w:p>
    <w:p w:rsidR="00740A5B" w:rsidRDefault="00740A5B" w:rsidP="00740A5B">
      <w:pPr>
        <w:pStyle w:val="BodyText"/>
      </w:pPr>
      <w:r>
        <w:t xml:space="preserve">A record of </w:t>
      </w:r>
      <w:r w:rsidR="0086778D">
        <w:t>a usage of the</w:t>
      </w:r>
      <w:r>
        <w:t xml:space="preserve"> season ticket has been </w:t>
      </w:r>
      <w:r w:rsidR="0086778D">
        <w:t xml:space="preserve">updated and </w:t>
      </w:r>
      <w:r>
        <w:t>stored.</w:t>
      </w:r>
    </w:p>
    <w:p w:rsidR="0086778D" w:rsidRDefault="0086778D" w:rsidP="00740A5B">
      <w:pPr>
        <w:pStyle w:val="BodyText"/>
      </w:pPr>
      <w:r>
        <w:t>The season ticket is now recorded as not in use.</w:t>
      </w:r>
    </w:p>
    <w:p w:rsidR="00740A5B" w:rsidRDefault="00740A5B" w:rsidP="00740A5B">
      <w:pPr>
        <w:pStyle w:val="BodyText"/>
      </w:pPr>
      <w:r>
        <w:t xml:space="preserve">The season ticket holder has been allowed </w:t>
      </w:r>
      <w:r w:rsidR="0086778D">
        <w:t>exit</w:t>
      </w:r>
      <w:r>
        <w:t>.</w:t>
      </w:r>
    </w:p>
    <w:bookmarkEnd w:id="7"/>
    <w:bookmarkEnd w:id="8"/>
    <w:bookmarkEnd w:id="9"/>
    <w:bookmarkEnd w:id="10"/>
    <w:p w:rsidR="00740A5B" w:rsidRDefault="00740A5B" w:rsidP="00740A5B">
      <w:pPr>
        <w:pStyle w:val="Heading2"/>
      </w:pPr>
      <w:r>
        <w:t>Season ticket holder with invalid ticket</w:t>
      </w:r>
    </w:p>
    <w:p w:rsidR="00740A5B" w:rsidRDefault="00740A5B" w:rsidP="00740A5B">
      <w:pPr>
        <w:pStyle w:val="BodyText"/>
      </w:pPr>
      <w:r>
        <w:t>An invalid season ticket message has been displayed.</w:t>
      </w:r>
    </w:p>
    <w:p w:rsidR="00740A5B" w:rsidRDefault="00740A5B" w:rsidP="00740A5B">
      <w:pPr>
        <w:pStyle w:val="BodyText"/>
      </w:pPr>
      <w:r>
        <w:t xml:space="preserve">The season ticket holder has not been allowed </w:t>
      </w:r>
      <w:r w:rsidR="0086778D">
        <w:t>exit</w:t>
      </w:r>
      <w:r>
        <w:t>.</w:t>
      </w:r>
    </w:p>
    <w:p w:rsidR="00740A5B" w:rsidRDefault="00740A5B" w:rsidP="00740A5B">
      <w:pPr>
        <w:pStyle w:val="BodyText"/>
      </w:pPr>
    </w:p>
    <w:p w:rsidR="009E637F" w:rsidRDefault="009E637F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685AA7" w:rsidRDefault="00D92610">
      <w:pPr>
        <w:pStyle w:val="Heading1"/>
      </w:pPr>
      <w:r>
        <w:lastRenderedPageBreak/>
        <w:t>Normal Flow</w:t>
      </w:r>
      <w:r w:rsidR="0086778D">
        <w:t xml:space="preserve"> (</w:t>
      </w:r>
      <w:proofErr w:type="spellStart"/>
      <w:r w:rsidR="0086778D">
        <w:t>Adhoc</w:t>
      </w:r>
      <w:proofErr w:type="spellEnd"/>
      <w:r w:rsidR="0086778D">
        <w:t xml:space="preserve"> Customer, Ticket Paid)</w:t>
      </w:r>
    </w:p>
    <w:p w:rsidR="00D92610" w:rsidRDefault="00D92610" w:rsidP="00D92610">
      <w:r>
        <w:t xml:space="preserve">The use case begins when </w:t>
      </w:r>
      <w:r w:rsidR="005E15C0">
        <w:t>a</w:t>
      </w:r>
      <w:r w:rsidR="00740A5B">
        <w:t xml:space="preserve"> customer</w:t>
      </w:r>
      <w:r>
        <w:t xml:space="preserve"> </w:t>
      </w:r>
      <w:r w:rsidR="00740A5B">
        <w:t xml:space="preserve">arrives at the </w:t>
      </w:r>
      <w:r w:rsidR="0086778D">
        <w:t>exit</w:t>
      </w:r>
      <w:r w:rsidR="00740A5B">
        <w:t xml:space="preserve"> pillar.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610" w:rsidTr="00D92610">
        <w:tc>
          <w:tcPr>
            <w:tcW w:w="4675" w:type="dxa"/>
          </w:tcPr>
          <w:p w:rsidR="00D92610" w:rsidRDefault="00D92610" w:rsidP="00D92610">
            <w:pPr>
              <w:jc w:val="center"/>
            </w:pPr>
            <w:r>
              <w:t>Actor</w:t>
            </w:r>
          </w:p>
        </w:tc>
        <w:tc>
          <w:tcPr>
            <w:tcW w:w="4675" w:type="dxa"/>
          </w:tcPr>
          <w:p w:rsidR="00D92610" w:rsidRDefault="00D92610" w:rsidP="00D92610">
            <w:pPr>
              <w:jc w:val="center"/>
            </w:pPr>
            <w:r>
              <w:t>System</w:t>
            </w:r>
          </w:p>
        </w:tc>
      </w:tr>
      <w:tr w:rsidR="00740A5B" w:rsidTr="009D3364">
        <w:tc>
          <w:tcPr>
            <w:tcW w:w="4675" w:type="dxa"/>
          </w:tcPr>
          <w:p w:rsidR="00740A5B" w:rsidRDefault="00740A5B" w:rsidP="00740A5B">
            <w:pPr>
              <w:pStyle w:val="ListParagraph"/>
            </w:pPr>
          </w:p>
        </w:tc>
        <w:tc>
          <w:tcPr>
            <w:tcW w:w="4675" w:type="dxa"/>
          </w:tcPr>
          <w:p w:rsidR="00740A5B" w:rsidRDefault="00740A5B" w:rsidP="00740A5B">
            <w:pPr>
              <w:pStyle w:val="ListParagraph"/>
              <w:numPr>
                <w:ilvl w:val="0"/>
                <w:numId w:val="30"/>
              </w:numPr>
            </w:pPr>
            <w:r>
              <w:t>System detects that a car has arrived.</w:t>
            </w:r>
          </w:p>
        </w:tc>
      </w:tr>
      <w:tr w:rsidR="00740A5B" w:rsidTr="009D3364">
        <w:tc>
          <w:tcPr>
            <w:tcW w:w="4675" w:type="dxa"/>
          </w:tcPr>
          <w:p w:rsidR="00740A5B" w:rsidRDefault="00740A5B" w:rsidP="00740A5B"/>
        </w:tc>
        <w:tc>
          <w:tcPr>
            <w:tcW w:w="4675" w:type="dxa"/>
          </w:tcPr>
          <w:p w:rsidR="00740A5B" w:rsidRDefault="00740A5B" w:rsidP="00740A5B">
            <w:pPr>
              <w:pStyle w:val="ListParagraph"/>
              <w:numPr>
                <w:ilvl w:val="0"/>
                <w:numId w:val="30"/>
              </w:numPr>
            </w:pPr>
            <w:r>
              <w:t>System displays ‘</w:t>
            </w:r>
            <w:r w:rsidR="0086778D">
              <w:t>Insert Ticket</w:t>
            </w:r>
            <w:r>
              <w:t xml:space="preserve"> message.</w:t>
            </w:r>
          </w:p>
        </w:tc>
      </w:tr>
      <w:tr w:rsidR="00740A5B" w:rsidTr="009D3364">
        <w:tc>
          <w:tcPr>
            <w:tcW w:w="4675" w:type="dxa"/>
          </w:tcPr>
          <w:p w:rsidR="00740A5B" w:rsidRDefault="005E15C0" w:rsidP="009D3364">
            <w:pPr>
              <w:pStyle w:val="ListParagraph"/>
              <w:numPr>
                <w:ilvl w:val="0"/>
                <w:numId w:val="30"/>
              </w:numPr>
            </w:pPr>
            <w:r>
              <w:t>C</w:t>
            </w:r>
            <w:r w:rsidR="00740A5B">
              <w:t xml:space="preserve">ustomer </w:t>
            </w:r>
            <w:r w:rsidR="0086778D">
              <w:t>inserts ticket</w:t>
            </w:r>
          </w:p>
        </w:tc>
        <w:tc>
          <w:tcPr>
            <w:tcW w:w="4675" w:type="dxa"/>
          </w:tcPr>
          <w:p w:rsidR="00740A5B" w:rsidRDefault="00740A5B" w:rsidP="00740A5B">
            <w:pPr>
              <w:pStyle w:val="ListParagraph"/>
              <w:numPr>
                <w:ilvl w:val="0"/>
                <w:numId w:val="30"/>
              </w:numPr>
            </w:pPr>
            <w:r>
              <w:t xml:space="preserve">System </w:t>
            </w:r>
            <w:r w:rsidR="0086778D">
              <w:t>checks ticket paid</w:t>
            </w:r>
            <w:r w:rsidR="00AB5B85">
              <w:t xml:space="preserve"> or valid</w:t>
            </w:r>
          </w:p>
        </w:tc>
      </w:tr>
      <w:tr w:rsidR="00740A5B" w:rsidTr="009D3364">
        <w:tc>
          <w:tcPr>
            <w:tcW w:w="4675" w:type="dxa"/>
          </w:tcPr>
          <w:p w:rsidR="00740A5B" w:rsidRDefault="00740A5B" w:rsidP="00740A5B">
            <w:pPr>
              <w:pStyle w:val="ListParagraph"/>
            </w:pPr>
          </w:p>
        </w:tc>
        <w:tc>
          <w:tcPr>
            <w:tcW w:w="4675" w:type="dxa"/>
          </w:tcPr>
          <w:p w:rsidR="00740A5B" w:rsidRDefault="00740A5B" w:rsidP="009D3364">
            <w:pPr>
              <w:pStyle w:val="ListParagraph"/>
              <w:numPr>
                <w:ilvl w:val="0"/>
                <w:numId w:val="30"/>
              </w:numPr>
            </w:pPr>
            <w:r>
              <w:t>System displays ‘Take Ticket’ message</w:t>
            </w:r>
          </w:p>
        </w:tc>
      </w:tr>
      <w:tr w:rsidR="0039436B" w:rsidTr="009D3364">
        <w:tc>
          <w:tcPr>
            <w:tcW w:w="4675" w:type="dxa"/>
          </w:tcPr>
          <w:p w:rsidR="0039436B" w:rsidRDefault="0039436B" w:rsidP="009D3364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4675" w:type="dxa"/>
          </w:tcPr>
          <w:p w:rsidR="0039436B" w:rsidRDefault="0039436B" w:rsidP="00740A5B">
            <w:pPr>
              <w:pStyle w:val="ListParagraph"/>
              <w:numPr>
                <w:ilvl w:val="0"/>
                <w:numId w:val="30"/>
              </w:numPr>
            </w:pPr>
            <w:r>
              <w:t>System ejects the ticket.</w:t>
            </w:r>
          </w:p>
        </w:tc>
      </w:tr>
      <w:tr w:rsidR="00740A5B" w:rsidTr="009D3364">
        <w:tc>
          <w:tcPr>
            <w:tcW w:w="4675" w:type="dxa"/>
          </w:tcPr>
          <w:p w:rsidR="00740A5B" w:rsidRDefault="005E15C0" w:rsidP="009D3364">
            <w:pPr>
              <w:pStyle w:val="ListParagraph"/>
              <w:numPr>
                <w:ilvl w:val="0"/>
                <w:numId w:val="30"/>
              </w:numPr>
            </w:pPr>
            <w:r>
              <w:t>C</w:t>
            </w:r>
            <w:r w:rsidR="00740A5B">
              <w:t>ustomer takes ticket</w:t>
            </w:r>
          </w:p>
        </w:tc>
        <w:tc>
          <w:tcPr>
            <w:tcW w:w="4675" w:type="dxa"/>
          </w:tcPr>
          <w:p w:rsidR="00740A5B" w:rsidRDefault="00740A5B" w:rsidP="00740A5B">
            <w:pPr>
              <w:pStyle w:val="ListParagraph"/>
              <w:numPr>
                <w:ilvl w:val="0"/>
                <w:numId w:val="30"/>
              </w:numPr>
            </w:pPr>
            <w:r>
              <w:t>System raises entry barrier.</w:t>
            </w:r>
          </w:p>
        </w:tc>
      </w:tr>
      <w:tr w:rsidR="00740A5B" w:rsidTr="009D3364">
        <w:tc>
          <w:tcPr>
            <w:tcW w:w="4675" w:type="dxa"/>
          </w:tcPr>
          <w:p w:rsidR="00740A5B" w:rsidRDefault="005E15C0" w:rsidP="00D61EEF">
            <w:pPr>
              <w:pStyle w:val="ListParagraph"/>
              <w:numPr>
                <w:ilvl w:val="0"/>
                <w:numId w:val="30"/>
              </w:numPr>
            </w:pPr>
            <w:r>
              <w:t>C</w:t>
            </w:r>
            <w:r w:rsidR="00740A5B">
              <w:t xml:space="preserve">ustomer </w:t>
            </w:r>
            <w:r w:rsidR="0039436B">
              <w:t>exits</w:t>
            </w:r>
            <w:r w:rsidR="00D61EEF">
              <w:t xml:space="preserve"> car park</w:t>
            </w:r>
          </w:p>
        </w:tc>
        <w:tc>
          <w:tcPr>
            <w:tcW w:w="4675" w:type="dxa"/>
          </w:tcPr>
          <w:p w:rsidR="00740A5B" w:rsidRDefault="00740A5B" w:rsidP="00D61EEF">
            <w:pPr>
              <w:pStyle w:val="ListParagraph"/>
              <w:numPr>
                <w:ilvl w:val="0"/>
                <w:numId w:val="30"/>
              </w:numPr>
            </w:pPr>
            <w:r>
              <w:t xml:space="preserve">System </w:t>
            </w:r>
            <w:r w:rsidR="00D61EEF">
              <w:t xml:space="preserve">detects that car has </w:t>
            </w:r>
            <w:r w:rsidR="0039436B">
              <w:t>exited</w:t>
            </w:r>
          </w:p>
        </w:tc>
      </w:tr>
      <w:tr w:rsidR="005935D3" w:rsidTr="009D3364">
        <w:tc>
          <w:tcPr>
            <w:tcW w:w="4675" w:type="dxa"/>
          </w:tcPr>
          <w:p w:rsidR="005935D3" w:rsidRDefault="005935D3" w:rsidP="009D3364"/>
        </w:tc>
        <w:tc>
          <w:tcPr>
            <w:tcW w:w="4675" w:type="dxa"/>
          </w:tcPr>
          <w:p w:rsidR="005935D3" w:rsidRDefault="005935D3" w:rsidP="009D3364">
            <w:pPr>
              <w:pStyle w:val="ListParagraph"/>
              <w:numPr>
                <w:ilvl w:val="0"/>
                <w:numId w:val="30"/>
              </w:numPr>
            </w:pPr>
            <w:r>
              <w:t xml:space="preserve">System lowers </w:t>
            </w:r>
            <w:r w:rsidR="0039436B">
              <w:t>exit</w:t>
            </w:r>
            <w:r>
              <w:t xml:space="preserve"> barrier</w:t>
            </w:r>
          </w:p>
        </w:tc>
      </w:tr>
      <w:tr w:rsidR="00D61EEF" w:rsidTr="009D3364">
        <w:tc>
          <w:tcPr>
            <w:tcW w:w="4675" w:type="dxa"/>
          </w:tcPr>
          <w:p w:rsidR="00D61EEF" w:rsidRDefault="00D61EEF" w:rsidP="009D3364"/>
        </w:tc>
        <w:tc>
          <w:tcPr>
            <w:tcW w:w="4675" w:type="dxa"/>
          </w:tcPr>
          <w:p w:rsidR="00D61EEF" w:rsidRDefault="00D61EEF" w:rsidP="005230DE">
            <w:pPr>
              <w:pStyle w:val="ListParagraph"/>
              <w:numPr>
                <w:ilvl w:val="0"/>
                <w:numId w:val="30"/>
              </w:numPr>
            </w:pPr>
            <w:r>
              <w:t>System records</w:t>
            </w:r>
            <w:r w:rsidR="0039436B">
              <w:t xml:space="preserve"> exit time for</w:t>
            </w:r>
            <w:r>
              <w:t xml:space="preserve"> ticket</w:t>
            </w:r>
          </w:p>
        </w:tc>
      </w:tr>
      <w:tr w:rsidR="00D61EEF" w:rsidTr="009D3364">
        <w:tc>
          <w:tcPr>
            <w:tcW w:w="4675" w:type="dxa"/>
          </w:tcPr>
          <w:p w:rsidR="00D61EEF" w:rsidRDefault="00D61EEF" w:rsidP="009D3364"/>
        </w:tc>
        <w:tc>
          <w:tcPr>
            <w:tcW w:w="4675" w:type="dxa"/>
          </w:tcPr>
          <w:p w:rsidR="00D61EEF" w:rsidRDefault="00D61EEF" w:rsidP="009D3364">
            <w:pPr>
              <w:pStyle w:val="ListParagraph"/>
              <w:numPr>
                <w:ilvl w:val="0"/>
                <w:numId w:val="30"/>
              </w:numPr>
            </w:pPr>
            <w:r>
              <w:t xml:space="preserve">System </w:t>
            </w:r>
            <w:r w:rsidR="0039436B">
              <w:t>increments</w:t>
            </w:r>
            <w:r>
              <w:t xml:space="preserve"> available spaces</w:t>
            </w:r>
          </w:p>
        </w:tc>
      </w:tr>
    </w:tbl>
    <w:p w:rsidR="00D92610" w:rsidRDefault="00D92610" w:rsidP="00D92610">
      <w:r>
        <w:t>The use case ends.</w:t>
      </w:r>
    </w:p>
    <w:p w:rsidR="005E15C0" w:rsidRDefault="005E15C0">
      <w:pPr>
        <w:widowControl/>
        <w:spacing w:line="240" w:lineRule="auto"/>
        <w:rPr>
          <w:rFonts w:ascii="Arial" w:hAnsi="Arial"/>
          <w:b/>
          <w:sz w:val="24"/>
        </w:rPr>
      </w:pPr>
    </w:p>
    <w:p w:rsidR="00D92610" w:rsidRDefault="00D92610" w:rsidP="00D92610">
      <w:pPr>
        <w:pStyle w:val="Heading1"/>
      </w:pPr>
      <w:r>
        <w:t>Alternate Flows</w:t>
      </w:r>
    </w:p>
    <w:p w:rsidR="005230DE" w:rsidRDefault="0039436B" w:rsidP="005230DE">
      <w:pPr>
        <w:pStyle w:val="Heading2"/>
      </w:pPr>
      <w:r>
        <w:t>Season</w:t>
      </w:r>
      <w:r w:rsidR="005230DE">
        <w:t xml:space="preserve"> ticket </w:t>
      </w:r>
      <w:r w:rsidR="00F53E7D">
        <w:t xml:space="preserve">inserted </w:t>
      </w:r>
    </w:p>
    <w:p w:rsidR="005230DE" w:rsidRDefault="005230DE" w:rsidP="005230DE">
      <w:r>
        <w:t>If at step 3 of the normal flow the customer inserts a season ticket,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0DE" w:rsidTr="009D3364">
        <w:tc>
          <w:tcPr>
            <w:tcW w:w="4675" w:type="dxa"/>
          </w:tcPr>
          <w:p w:rsidR="005230DE" w:rsidRDefault="005230DE" w:rsidP="009D3364">
            <w:pPr>
              <w:jc w:val="center"/>
            </w:pPr>
            <w:r>
              <w:t>Actor</w:t>
            </w:r>
          </w:p>
        </w:tc>
        <w:tc>
          <w:tcPr>
            <w:tcW w:w="4675" w:type="dxa"/>
          </w:tcPr>
          <w:p w:rsidR="005230DE" w:rsidRDefault="005230DE" w:rsidP="009D3364">
            <w:pPr>
              <w:jc w:val="center"/>
            </w:pPr>
            <w:r>
              <w:t>System</w:t>
            </w:r>
          </w:p>
        </w:tc>
      </w:tr>
      <w:tr w:rsidR="005230DE" w:rsidTr="009D3364">
        <w:tc>
          <w:tcPr>
            <w:tcW w:w="4675" w:type="dxa"/>
          </w:tcPr>
          <w:p w:rsidR="005230DE" w:rsidRDefault="005230DE" w:rsidP="009D3364"/>
        </w:tc>
        <w:tc>
          <w:tcPr>
            <w:tcW w:w="4675" w:type="dxa"/>
          </w:tcPr>
          <w:p w:rsidR="005230DE" w:rsidRDefault="0039436B" w:rsidP="009D3364">
            <w:r>
              <w:t>4</w:t>
            </w:r>
            <w:r w:rsidR="005230DE">
              <w:t>.1 System ensures season ticket valid</w:t>
            </w:r>
            <w:r>
              <w:t xml:space="preserve"> and in use</w:t>
            </w:r>
          </w:p>
        </w:tc>
      </w:tr>
    </w:tbl>
    <w:p w:rsidR="005230DE" w:rsidRDefault="005230DE" w:rsidP="005230DE">
      <w:r>
        <w:t xml:space="preserve">The </w:t>
      </w:r>
      <w:r w:rsidR="0039436B">
        <w:t>normal flow is resumed at Step 7</w:t>
      </w:r>
      <w:r>
        <w:t>.</w:t>
      </w:r>
    </w:p>
    <w:p w:rsidR="005E15C0" w:rsidRDefault="0039436B" w:rsidP="005E15C0">
      <w:pPr>
        <w:pStyle w:val="Heading2"/>
      </w:pPr>
      <w:r>
        <w:t>Unpaid</w:t>
      </w:r>
      <w:r w:rsidR="005E15C0">
        <w:t xml:space="preserve"> ticket, or season ticket </w:t>
      </w:r>
      <w:r>
        <w:t>not valid</w:t>
      </w:r>
    </w:p>
    <w:p w:rsidR="005E15C0" w:rsidRDefault="005E15C0" w:rsidP="005E15C0">
      <w:r>
        <w:t xml:space="preserve">If at step </w:t>
      </w:r>
      <w:r w:rsidR="0039436B">
        <w:t>4</w:t>
      </w:r>
      <w:r>
        <w:t xml:space="preserve"> of </w:t>
      </w:r>
      <w:r w:rsidR="0039436B">
        <w:t>the normal</w:t>
      </w:r>
      <w:r>
        <w:t xml:space="preserve"> flow</w:t>
      </w:r>
      <w:r w:rsidR="0039436B">
        <w:t xml:space="preserve">, </w:t>
      </w:r>
      <w:r>
        <w:t>the ticket is not valid,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15C0" w:rsidTr="009D3364">
        <w:tc>
          <w:tcPr>
            <w:tcW w:w="4675" w:type="dxa"/>
          </w:tcPr>
          <w:p w:rsidR="005E15C0" w:rsidRDefault="005E15C0" w:rsidP="009D3364">
            <w:pPr>
              <w:jc w:val="center"/>
            </w:pPr>
            <w:r>
              <w:t>Actor</w:t>
            </w:r>
          </w:p>
        </w:tc>
        <w:tc>
          <w:tcPr>
            <w:tcW w:w="4675" w:type="dxa"/>
          </w:tcPr>
          <w:p w:rsidR="005E15C0" w:rsidRDefault="005E15C0" w:rsidP="009D3364">
            <w:pPr>
              <w:jc w:val="center"/>
            </w:pPr>
            <w:r>
              <w:t>System</w:t>
            </w:r>
          </w:p>
        </w:tc>
      </w:tr>
      <w:tr w:rsidR="005E15C0" w:rsidTr="009D3364">
        <w:tc>
          <w:tcPr>
            <w:tcW w:w="4675" w:type="dxa"/>
          </w:tcPr>
          <w:p w:rsidR="005E15C0" w:rsidRDefault="005E15C0" w:rsidP="009D3364"/>
        </w:tc>
        <w:tc>
          <w:tcPr>
            <w:tcW w:w="4675" w:type="dxa"/>
          </w:tcPr>
          <w:p w:rsidR="005E15C0" w:rsidRDefault="005E15C0" w:rsidP="005E15C0">
            <w:r>
              <w:t>4.1 System displays ‘Invalid ticket’ message</w:t>
            </w:r>
          </w:p>
        </w:tc>
      </w:tr>
      <w:tr w:rsidR="005E15C0" w:rsidTr="009D3364">
        <w:tc>
          <w:tcPr>
            <w:tcW w:w="4675" w:type="dxa"/>
          </w:tcPr>
          <w:p w:rsidR="005E15C0" w:rsidRDefault="005E15C0" w:rsidP="009D3364"/>
        </w:tc>
        <w:tc>
          <w:tcPr>
            <w:tcW w:w="4675" w:type="dxa"/>
          </w:tcPr>
          <w:p w:rsidR="005E15C0" w:rsidRDefault="005E15C0" w:rsidP="009D3364">
            <w:r>
              <w:t>4.2 System displays ‘</w:t>
            </w:r>
            <w:r w:rsidR="005935D3">
              <w:t>Remove Invalid Ticket</w:t>
            </w:r>
            <w:r>
              <w:t>’ message</w:t>
            </w:r>
          </w:p>
        </w:tc>
      </w:tr>
      <w:tr w:rsidR="005E15C0" w:rsidTr="009D3364">
        <w:tc>
          <w:tcPr>
            <w:tcW w:w="4675" w:type="dxa"/>
          </w:tcPr>
          <w:p w:rsidR="005E15C0" w:rsidRDefault="005E15C0" w:rsidP="005935D3">
            <w:r>
              <w:t xml:space="preserve">4.3 Customer </w:t>
            </w:r>
            <w:r w:rsidR="005935D3">
              <w:t>removes</w:t>
            </w:r>
            <w:r>
              <w:t xml:space="preserve"> ticket</w:t>
            </w:r>
          </w:p>
        </w:tc>
        <w:tc>
          <w:tcPr>
            <w:tcW w:w="4675" w:type="dxa"/>
          </w:tcPr>
          <w:p w:rsidR="005E15C0" w:rsidRDefault="005E15C0" w:rsidP="009D3364"/>
        </w:tc>
      </w:tr>
    </w:tbl>
    <w:p w:rsidR="005E15C0" w:rsidRDefault="005E15C0" w:rsidP="005E15C0">
      <w:r>
        <w:t>The normal flow is resumed at Step 2.</w:t>
      </w:r>
    </w:p>
    <w:p w:rsidR="00F53E7D" w:rsidRDefault="0039436B" w:rsidP="00F53E7D">
      <w:pPr>
        <w:pStyle w:val="Heading2"/>
      </w:pPr>
      <w:r>
        <w:t>Customer backs up.</w:t>
      </w:r>
    </w:p>
    <w:p w:rsidR="00F53E7D" w:rsidRDefault="00F53E7D" w:rsidP="00F53E7D">
      <w:r>
        <w:t xml:space="preserve">If at </w:t>
      </w:r>
      <w:r w:rsidR="0039436B">
        <w:t xml:space="preserve">any step </w:t>
      </w:r>
      <w:r>
        <w:t xml:space="preserve">of the normal flow </w:t>
      </w:r>
      <w:r w:rsidR="0039436B">
        <w:t>up to step 10, the system detects that no car is at the exit pillar</w:t>
      </w:r>
    </w:p>
    <w:p w:rsidR="00F53E7D" w:rsidRDefault="00F53E7D" w:rsidP="00F53E7D">
      <w:r>
        <w:t xml:space="preserve">The </w:t>
      </w:r>
      <w:r w:rsidR="0039436B">
        <w:t>use case ends</w:t>
      </w:r>
      <w:r>
        <w:t>.</w:t>
      </w:r>
    </w:p>
    <w:p w:rsidR="00F53E7D" w:rsidRDefault="00F53E7D">
      <w:pPr>
        <w:widowControl/>
        <w:spacing w:line="240" w:lineRule="auto"/>
        <w:rPr>
          <w:rFonts w:ascii="Arial" w:hAnsi="Arial"/>
          <w:b/>
          <w:sz w:val="24"/>
        </w:rPr>
      </w:pPr>
      <w:bookmarkStart w:id="11" w:name="_GoBack"/>
      <w:bookmarkEnd w:id="11"/>
    </w:p>
    <w:sectPr w:rsidR="00F53E7D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C57" w:rsidRDefault="00E60C57">
      <w:pPr>
        <w:spacing w:line="240" w:lineRule="auto"/>
      </w:pPr>
      <w:r>
        <w:separator/>
      </w:r>
    </w:p>
  </w:endnote>
  <w:endnote w:type="continuationSeparator" w:id="0">
    <w:p w:rsidR="00E60C57" w:rsidRDefault="00E60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9E637F">
          <w:pPr>
            <w:jc w:val="center"/>
          </w:pPr>
          <w:r>
            <w:sym w:font="Symbol" w:char="F0D3"/>
          </w:r>
          <w:r w:rsidR="009E637F">
            <w:t>CSU SCM ITC203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86D4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F0E6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685AA7" w:rsidRDefault="0068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C57" w:rsidRDefault="00E60C57">
      <w:pPr>
        <w:spacing w:line="240" w:lineRule="auto"/>
      </w:pPr>
      <w:r>
        <w:separator/>
      </w:r>
    </w:p>
  </w:footnote>
  <w:footnote w:type="continuationSeparator" w:id="0">
    <w:p w:rsidR="00E60C57" w:rsidRDefault="00E60C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Tr="00DA0A97">
      <w:tc>
        <w:tcPr>
          <w:tcW w:w="6379" w:type="dxa"/>
        </w:tcPr>
        <w:p w:rsidR="00685AA7" w:rsidRDefault="009E637F">
          <w:r>
            <w:rPr>
              <w:b/>
            </w:rPr>
            <w:t>Barchester City Council Carpark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A0A97" w:rsidTr="00DA0A97">
      <w:tc>
        <w:tcPr>
          <w:tcW w:w="6379" w:type="dxa"/>
        </w:tcPr>
        <w:p w:rsidR="00DA0A97" w:rsidRDefault="00DA0A97" w:rsidP="009E637F">
          <w:r>
            <w:t xml:space="preserve">Use-case Specification: </w:t>
          </w:r>
          <w:r w:rsidR="00F7624A">
            <w:t>Exit</w:t>
          </w:r>
          <w:r w:rsidR="009E637F">
            <w:t xml:space="preserve"> Carpark</w:t>
          </w:r>
        </w:p>
      </w:tc>
      <w:tc>
        <w:tcPr>
          <w:tcW w:w="3179" w:type="dxa"/>
        </w:tcPr>
        <w:p w:rsidR="00DA0A97" w:rsidRDefault="00DA0A97" w:rsidP="00DA0A97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685AA7" w:rsidRDefault="00685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E3A317E"/>
    <w:multiLevelType w:val="hybridMultilevel"/>
    <w:tmpl w:val="B7CEF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42"/>
    <w:rsid w:val="00070E25"/>
    <w:rsid w:val="000902C1"/>
    <w:rsid w:val="00122C73"/>
    <w:rsid w:val="0019590E"/>
    <w:rsid w:val="001967D2"/>
    <w:rsid w:val="002B4085"/>
    <w:rsid w:val="00335D13"/>
    <w:rsid w:val="00375A4A"/>
    <w:rsid w:val="0039436B"/>
    <w:rsid w:val="005230DE"/>
    <w:rsid w:val="0052614A"/>
    <w:rsid w:val="005935D3"/>
    <w:rsid w:val="005E15C0"/>
    <w:rsid w:val="00685AA7"/>
    <w:rsid w:val="00740A5B"/>
    <w:rsid w:val="007559BC"/>
    <w:rsid w:val="007609DF"/>
    <w:rsid w:val="00816C1B"/>
    <w:rsid w:val="008401B8"/>
    <w:rsid w:val="0086778D"/>
    <w:rsid w:val="00886D45"/>
    <w:rsid w:val="008E607E"/>
    <w:rsid w:val="008F0E67"/>
    <w:rsid w:val="009238CE"/>
    <w:rsid w:val="00931AFA"/>
    <w:rsid w:val="00935B12"/>
    <w:rsid w:val="009540F2"/>
    <w:rsid w:val="0096740C"/>
    <w:rsid w:val="009E637F"/>
    <w:rsid w:val="00A0287B"/>
    <w:rsid w:val="00A12D42"/>
    <w:rsid w:val="00A22159"/>
    <w:rsid w:val="00A3768D"/>
    <w:rsid w:val="00A77A7C"/>
    <w:rsid w:val="00AB5B85"/>
    <w:rsid w:val="00AE4979"/>
    <w:rsid w:val="00B71E27"/>
    <w:rsid w:val="00B91FDD"/>
    <w:rsid w:val="00BA2934"/>
    <w:rsid w:val="00BF5DC2"/>
    <w:rsid w:val="00C33595"/>
    <w:rsid w:val="00C47B3B"/>
    <w:rsid w:val="00CE026E"/>
    <w:rsid w:val="00D20D21"/>
    <w:rsid w:val="00D52F8E"/>
    <w:rsid w:val="00D61EEF"/>
    <w:rsid w:val="00D92610"/>
    <w:rsid w:val="00DA0A97"/>
    <w:rsid w:val="00E0135A"/>
    <w:rsid w:val="00E05D45"/>
    <w:rsid w:val="00E214CF"/>
    <w:rsid w:val="00E60C57"/>
    <w:rsid w:val="00E8164A"/>
    <w:rsid w:val="00E87D13"/>
    <w:rsid w:val="00F42980"/>
    <w:rsid w:val="00F53E7D"/>
    <w:rsid w:val="00F7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9189F"/>
  <w15:chartTrackingRefBased/>
  <w15:docId w15:val="{82175A0A-A26A-4B11-A2E8-B7CA1181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2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Temp\vision_tpl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vision_tpl-1</Template>
  <TotalTime>43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jtulip</dc:creator>
  <cp:keywords/>
  <dc:description/>
  <cp:lastModifiedBy>James Tulip</cp:lastModifiedBy>
  <cp:revision>3</cp:revision>
  <cp:lastPrinted>2001-03-15T04:26:00Z</cp:lastPrinted>
  <dcterms:created xsi:type="dcterms:W3CDTF">2017-07-20T12:34:00Z</dcterms:created>
  <dcterms:modified xsi:type="dcterms:W3CDTF">2017-07-20T13:27:00Z</dcterms:modified>
</cp:coreProperties>
</file>